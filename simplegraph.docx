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4D267" w14:textId="11731E0D" w:rsidR="00E23643" w:rsidRDefault="008D7564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F29AFD" wp14:editId="1230C20A">
            <wp:simplePos x="0" y="0"/>
            <wp:positionH relativeFrom="page">
              <wp:posOffset>408307</wp:posOffset>
            </wp:positionH>
            <wp:positionV relativeFrom="paragraph">
              <wp:posOffset>402592</wp:posOffset>
            </wp:positionV>
            <wp:extent cx="7152427" cy="5572755"/>
            <wp:effectExtent l="0" t="0" r="0" b="8895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2427" cy="55727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075B0">
        <w:t>The simple g</w:t>
      </w:r>
      <w:r>
        <w:t>raph:</w:t>
      </w:r>
    </w:p>
    <w:p w14:paraId="7B686F23" w14:textId="77777777" w:rsidR="00E23643" w:rsidRDefault="00E23643"/>
    <w:p w14:paraId="707C9AFB" w14:textId="77777777" w:rsidR="00E23643" w:rsidRDefault="00E23643">
      <w:pPr>
        <w:rPr>
          <w:b/>
          <w:bCs/>
        </w:rPr>
      </w:pPr>
    </w:p>
    <w:p w14:paraId="326175AC" w14:textId="2E489590" w:rsidR="00E23643" w:rsidRDefault="00E23643"/>
    <w:p w14:paraId="319E86C3" w14:textId="77777777" w:rsidR="004075B0" w:rsidRDefault="004075B0">
      <w:pPr>
        <w:rPr>
          <w:b/>
          <w:bCs/>
        </w:rPr>
      </w:pPr>
    </w:p>
    <w:p w14:paraId="5FEC11F6" w14:textId="77777777" w:rsidR="00E23643" w:rsidRDefault="00E23643">
      <w:pPr>
        <w:rPr>
          <w:b/>
          <w:bCs/>
        </w:rPr>
      </w:pPr>
    </w:p>
    <w:p w14:paraId="7E79F955" w14:textId="77777777" w:rsidR="00E23643" w:rsidRDefault="00E23643">
      <w:pPr>
        <w:rPr>
          <w:b/>
          <w:bCs/>
        </w:rPr>
      </w:pPr>
    </w:p>
    <w:p w14:paraId="285F3275" w14:textId="77777777" w:rsidR="00E23643" w:rsidRDefault="00E23643">
      <w:pPr>
        <w:rPr>
          <w:b/>
          <w:bCs/>
        </w:rPr>
      </w:pPr>
    </w:p>
    <w:p w14:paraId="671F80A7" w14:textId="77777777" w:rsidR="00E23643" w:rsidRDefault="00E23643">
      <w:pPr>
        <w:rPr>
          <w:b/>
          <w:bCs/>
        </w:rPr>
      </w:pPr>
    </w:p>
    <w:p w14:paraId="3E9771D1" w14:textId="77777777" w:rsidR="00E23643" w:rsidRDefault="00E23643">
      <w:pPr>
        <w:rPr>
          <w:b/>
          <w:bCs/>
        </w:rPr>
      </w:pPr>
    </w:p>
    <w:p w14:paraId="5DD51316" w14:textId="29A4AB53" w:rsidR="00E23643" w:rsidRDefault="00E23643" w:rsidP="004075B0">
      <w:pPr>
        <w:autoSpaceDE w:val="0"/>
        <w:spacing w:after="0" w:line="240" w:lineRule="auto"/>
        <w:rPr>
          <w:b/>
          <w:bCs/>
        </w:rPr>
      </w:pPr>
    </w:p>
    <w:p w14:paraId="2D4D69BE" w14:textId="77777777" w:rsidR="004075B0" w:rsidRDefault="004075B0" w:rsidP="004075B0">
      <w:pPr>
        <w:autoSpaceDE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A21E3" w14:textId="77777777" w:rsidR="00E23643" w:rsidRDefault="008D7564">
      <w:pPr>
        <w:autoSpaceDE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Best solution: </w:t>
      </w:r>
    </w:p>
    <w:p w14:paraId="0102D4B7" w14:textId="77777777" w:rsidR="00E23643" w:rsidRDefault="008D7564">
      <w:pPr>
        <w:autoSpaceDE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BnB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node&lt;4&gt; ----------------------</w:t>
      </w:r>
    </w:p>
    <w:p w14:paraId="64A71C63" w14:textId="77777777" w:rsidR="00E23643" w:rsidRDefault="008D7564">
      <w:pPr>
        <w:autoSpaceDE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20"/>
          <w:szCs w:val="20"/>
        </w:rPr>
        <w:t xml:space="preserve">(parent=3) (not pruned)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numVertices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=5 LB=127.0 UB=127.0</w:t>
      </w:r>
    </w:p>
    <w:p w14:paraId="79F8ECBC" w14:textId="77777777" w:rsidR="00E23643" w:rsidRDefault="008D7564">
      <w:pPr>
        <w:autoSpaceDE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20"/>
          <w:szCs w:val="20"/>
        </w:rPr>
        <w:tab/>
        <w:t>Vertices: 9 10 8 7 11</w:t>
      </w:r>
    </w:p>
    <w:p w14:paraId="5D9EEDBE" w14:textId="77777777" w:rsidR="00E23643" w:rsidRDefault="008D7564">
      <w:pPr>
        <w:autoSpaceDE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20"/>
          <w:szCs w:val="20"/>
        </w:rPr>
        <w:t>Edges: (9,10) weight: 66 (8,11) weight: 20 (8,10) weight: 16 (8,9) weight: 12 (7,8) weight: 7 (9,11) weight: 6</w:t>
      </w:r>
    </w:p>
    <w:p w14:paraId="35137F32" w14:textId="77777777" w:rsidR="00E23643" w:rsidRDefault="008D7564">
      <w:pPr>
        <w:autoSpaceDE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</w:t>
      </w:r>
    </w:p>
    <w:p w14:paraId="48036D97" w14:textId="77777777" w:rsidR="00E23643" w:rsidRDefault="00E23643">
      <w:pPr>
        <w:pStyle w:val="ListParagraph"/>
      </w:pPr>
    </w:p>
    <w:p w14:paraId="46901E2F" w14:textId="77777777" w:rsidR="00E23643" w:rsidRDefault="008D7564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4229AE" wp14:editId="6A45C8D5">
            <wp:simplePos x="0" y="0"/>
            <wp:positionH relativeFrom="column">
              <wp:posOffset>553724</wp:posOffset>
            </wp:positionH>
            <wp:positionV relativeFrom="paragraph">
              <wp:posOffset>40005</wp:posOffset>
            </wp:positionV>
            <wp:extent cx="4038603" cy="3790946"/>
            <wp:effectExtent l="0" t="0" r="0" b="4"/>
            <wp:wrapSquare wrapText="bothSides"/>
            <wp:docPr id="3" name="Picture 1" descr="A picture containing skiing, man, photo, slo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3" cy="37909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1E2D33C" w14:textId="77777777" w:rsidR="00E23643" w:rsidRDefault="008D7564">
      <w:pPr>
        <w:pStyle w:val="ListParagraph"/>
      </w:pPr>
      <w:r>
        <w:t xml:space="preserve"> </w:t>
      </w:r>
    </w:p>
    <w:p w14:paraId="15CE5654" w14:textId="77777777" w:rsidR="00E23643" w:rsidRDefault="00E23643">
      <w:pPr>
        <w:pStyle w:val="ListParagraph"/>
      </w:pPr>
    </w:p>
    <w:p w14:paraId="27D28A77" w14:textId="77777777" w:rsidR="00E23643" w:rsidRDefault="00E23643">
      <w:pPr>
        <w:pStyle w:val="ListParagraph"/>
      </w:pPr>
    </w:p>
    <w:p w14:paraId="5316C8AD" w14:textId="77777777" w:rsidR="00E23643" w:rsidRDefault="00E23643">
      <w:pPr>
        <w:pStyle w:val="ListParagraph"/>
      </w:pPr>
    </w:p>
    <w:p w14:paraId="2C1D7FB2" w14:textId="77777777" w:rsidR="00E23643" w:rsidRDefault="00E23643">
      <w:pPr>
        <w:pStyle w:val="ListParagraph"/>
      </w:pPr>
    </w:p>
    <w:p w14:paraId="02B8AA42" w14:textId="77777777" w:rsidR="00E23643" w:rsidRDefault="00E23643">
      <w:pPr>
        <w:pStyle w:val="ListParagraph"/>
      </w:pPr>
    </w:p>
    <w:p w14:paraId="01684A3F" w14:textId="77777777" w:rsidR="00E23643" w:rsidRDefault="00E23643">
      <w:pPr>
        <w:pStyle w:val="ListParagraph"/>
      </w:pPr>
    </w:p>
    <w:p w14:paraId="18F50312" w14:textId="77777777" w:rsidR="00E23643" w:rsidRDefault="00E23643">
      <w:pPr>
        <w:pStyle w:val="ListParagraph"/>
      </w:pPr>
    </w:p>
    <w:p w14:paraId="0A838C26" w14:textId="77777777" w:rsidR="00E23643" w:rsidRDefault="00E23643">
      <w:pPr>
        <w:pStyle w:val="ListParagraph"/>
      </w:pPr>
    </w:p>
    <w:p w14:paraId="73A44082" w14:textId="77777777" w:rsidR="00E23643" w:rsidRDefault="00E23643">
      <w:pPr>
        <w:pStyle w:val="ListParagraph"/>
      </w:pPr>
    </w:p>
    <w:p w14:paraId="7F4BC226" w14:textId="77777777" w:rsidR="00E23643" w:rsidRDefault="00E23643">
      <w:pPr>
        <w:pStyle w:val="ListParagraph"/>
      </w:pPr>
    </w:p>
    <w:p w14:paraId="1864390C" w14:textId="77777777" w:rsidR="00E23643" w:rsidRDefault="00E23643">
      <w:pPr>
        <w:pStyle w:val="ListParagraph"/>
      </w:pPr>
    </w:p>
    <w:p w14:paraId="0DAFBCBE" w14:textId="77777777" w:rsidR="00E23643" w:rsidRDefault="00E23643">
      <w:pPr>
        <w:pStyle w:val="ListParagraph"/>
      </w:pPr>
    </w:p>
    <w:p w14:paraId="29E87BF3" w14:textId="77777777" w:rsidR="00E23643" w:rsidRDefault="00E23643">
      <w:pPr>
        <w:pStyle w:val="ListParagraph"/>
      </w:pPr>
    </w:p>
    <w:p w14:paraId="2CBF9638" w14:textId="77777777" w:rsidR="00E23643" w:rsidRDefault="00E23643">
      <w:pPr>
        <w:pStyle w:val="ListParagraph"/>
        <w:ind w:left="1080"/>
      </w:pPr>
    </w:p>
    <w:sectPr w:rsidR="00E23643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DAC7B" w14:textId="77777777" w:rsidR="008D7564" w:rsidRDefault="008D7564">
      <w:pPr>
        <w:spacing w:after="0" w:line="240" w:lineRule="auto"/>
      </w:pPr>
      <w:r>
        <w:separator/>
      </w:r>
    </w:p>
  </w:endnote>
  <w:endnote w:type="continuationSeparator" w:id="0">
    <w:p w14:paraId="0594738F" w14:textId="77777777" w:rsidR="008D7564" w:rsidRDefault="008D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BC618" w14:textId="77777777" w:rsidR="000D19C6" w:rsidRDefault="008D756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6AB4D99" w14:textId="77777777" w:rsidR="000D19C6" w:rsidRDefault="008D7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4DFB1" w14:textId="77777777" w:rsidR="008D7564" w:rsidRDefault="008D756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A214169" w14:textId="77777777" w:rsidR="008D7564" w:rsidRDefault="008D7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D8435" w14:textId="77777777" w:rsidR="000D19C6" w:rsidRDefault="008D75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04649"/>
    <w:multiLevelType w:val="multilevel"/>
    <w:tmpl w:val="67D84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9956C6"/>
    <w:multiLevelType w:val="multilevel"/>
    <w:tmpl w:val="7DB04876"/>
    <w:lvl w:ilvl="0">
      <w:numFmt w:val="bullet"/>
      <w:lvlText w:val=""/>
      <w:lvlJc w:val="left"/>
      <w:pPr>
        <w:ind w:left="180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23643"/>
    <w:rsid w:val="004075B0"/>
    <w:rsid w:val="008D7564"/>
    <w:rsid w:val="00CA7586"/>
    <w:rsid w:val="00E2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7C0B"/>
  <w15:docId w15:val="{6AB679ED-F539-4BAB-BC85-F962A143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 Aldrsi</dc:creator>
  <dc:description/>
  <cp:lastModifiedBy>Giuseppe Di Fatta</cp:lastModifiedBy>
  <cp:revision>3</cp:revision>
  <dcterms:created xsi:type="dcterms:W3CDTF">2020-05-14T20:01:00Z</dcterms:created>
  <dcterms:modified xsi:type="dcterms:W3CDTF">2020-05-14T20:02:00Z</dcterms:modified>
</cp:coreProperties>
</file>